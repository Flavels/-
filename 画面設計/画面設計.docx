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2DEF4" w14:textId="617FDE43" w:rsidR="00833821" w:rsidRDefault="00B247F5" w:rsidP="00833821">
      <w:pPr>
        <w:rPr>
          <w:b/>
        </w:rPr>
      </w:pPr>
      <w:r w:rsidRPr="00B247F5">
        <w:rPr>
          <w:rFonts w:hint="eastAsia"/>
          <w:b/>
        </w:rPr>
        <w:t>＜画面レイアウト＞</w:t>
      </w:r>
    </w:p>
    <w:p w14:paraId="6FA16275" w14:textId="77777777" w:rsidR="00A068DE" w:rsidRPr="00B247F5" w:rsidRDefault="00A068DE" w:rsidP="00833821">
      <w:pPr>
        <w:rPr>
          <w:rFonts w:hint="eastAsia"/>
          <w:b/>
        </w:rPr>
      </w:pPr>
    </w:p>
    <w:p w14:paraId="6645CAFD" w14:textId="77777777" w:rsidR="008B7400" w:rsidRPr="008B7400" w:rsidRDefault="008B7400" w:rsidP="008B7400"/>
    <w:p w14:paraId="1E8930C4" w14:textId="77777777" w:rsidR="008B7400" w:rsidRPr="008B7400" w:rsidRDefault="008B7400" w:rsidP="008B7400"/>
    <w:p w14:paraId="1020956A" w14:textId="77777777" w:rsidR="008B7400" w:rsidRPr="008B7400" w:rsidRDefault="008B7400" w:rsidP="008B7400"/>
    <w:p w14:paraId="4D10BE8D" w14:textId="77777777" w:rsidR="008B7400" w:rsidRPr="008B7400" w:rsidRDefault="008B7400" w:rsidP="008B7400"/>
    <w:p w14:paraId="166B0629" w14:textId="1793221A" w:rsidR="008B7400" w:rsidRDefault="008B7400" w:rsidP="008B7400"/>
    <w:p w14:paraId="02900429" w14:textId="69FC3BA9" w:rsidR="00426559" w:rsidRDefault="00426559" w:rsidP="008B7400"/>
    <w:p w14:paraId="0C89A707" w14:textId="17D97FDA" w:rsidR="00426559" w:rsidRDefault="00426559" w:rsidP="008B7400"/>
    <w:p w14:paraId="0E0A8C8A" w14:textId="45BE4267" w:rsidR="00426559" w:rsidRDefault="00426559" w:rsidP="008B7400"/>
    <w:p w14:paraId="2F065311" w14:textId="20AD915D" w:rsidR="00426559" w:rsidRDefault="00426559" w:rsidP="008B7400"/>
    <w:p w14:paraId="3DAE5CA0" w14:textId="652436AC" w:rsidR="00426559" w:rsidRDefault="00426559" w:rsidP="008B7400"/>
    <w:p w14:paraId="39524870" w14:textId="24B1D65E" w:rsidR="00426559" w:rsidRDefault="00426559" w:rsidP="008B7400"/>
    <w:p w14:paraId="55799A48" w14:textId="35209698" w:rsidR="00426559" w:rsidRDefault="00426559" w:rsidP="008B7400"/>
    <w:p w14:paraId="3E3E2846" w14:textId="719BE436" w:rsidR="00426559" w:rsidRDefault="00426559" w:rsidP="008B7400"/>
    <w:p w14:paraId="048EE335" w14:textId="78AF17D5" w:rsidR="00426559" w:rsidRDefault="00426559" w:rsidP="008B7400"/>
    <w:p w14:paraId="70322D54" w14:textId="5001DF88" w:rsidR="00426559" w:rsidRDefault="00426559" w:rsidP="008B7400"/>
    <w:p w14:paraId="72E95386" w14:textId="7C3623D4" w:rsidR="00426559" w:rsidRDefault="00426559" w:rsidP="008B7400"/>
    <w:p w14:paraId="44096870" w14:textId="37F8643C" w:rsidR="00426559" w:rsidRDefault="00426559" w:rsidP="008B7400"/>
    <w:p w14:paraId="4F2A1994" w14:textId="1D241D0F" w:rsidR="00426559" w:rsidRDefault="00426559" w:rsidP="008B7400"/>
    <w:p w14:paraId="0D7B7735" w14:textId="5498ECEB" w:rsidR="00426559" w:rsidRDefault="00426559" w:rsidP="008B7400"/>
    <w:p w14:paraId="09C5C3D9" w14:textId="02F71275" w:rsidR="00426559" w:rsidRDefault="00426559" w:rsidP="008B7400"/>
    <w:p w14:paraId="5B8BD5F0" w14:textId="77777777" w:rsidR="00426559" w:rsidRPr="008B7400" w:rsidRDefault="00426559" w:rsidP="008B7400"/>
    <w:p w14:paraId="22D80BB1" w14:textId="77777777" w:rsidR="008B7400" w:rsidRDefault="008B7400" w:rsidP="008B7400"/>
    <w:p w14:paraId="55455300" w14:textId="77777777" w:rsidR="00993385" w:rsidRDefault="00993385" w:rsidP="008B7400"/>
    <w:p w14:paraId="5F8E0EB3" w14:textId="77777777" w:rsidR="008B7400" w:rsidRPr="008B7400" w:rsidRDefault="008B7400" w:rsidP="008B7400"/>
    <w:p w14:paraId="67D6D1DA" w14:textId="77777777" w:rsidR="008B7400" w:rsidRPr="008B7400" w:rsidRDefault="008B7400" w:rsidP="008B7400"/>
    <w:p w14:paraId="373D7675" w14:textId="77777777" w:rsidR="00993385" w:rsidRDefault="00993385" w:rsidP="008B7400">
      <w:pPr>
        <w:sectPr w:rsidR="00993385" w:rsidSect="008B7400">
          <w:headerReference w:type="default" r:id="rId11"/>
          <w:footerReference w:type="default" r:id="rId12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14:paraId="4BF62D50" w14:textId="77777777"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t>＜機能説明＞</w:t>
      </w:r>
    </w:p>
    <w:p w14:paraId="3E35227D" w14:textId="0179A008" w:rsidR="008B7400" w:rsidRDefault="008116B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03590E" wp14:editId="548D711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21A5E788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362726">
        <w:rPr>
          <w:rFonts w:hint="eastAsia"/>
        </w:rPr>
        <w:t>商品情報登録を行う</w:t>
      </w:r>
    </w:p>
    <w:p w14:paraId="1778F9BE" w14:textId="703AE7A1"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362726">
        <w:rPr>
          <w:rFonts w:hint="eastAsia"/>
        </w:rPr>
        <w:t>入力チェックを行う</w:t>
      </w:r>
    </w:p>
    <w:p w14:paraId="1711A9D2" w14:textId="7CB93F28"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362726">
        <w:rPr>
          <w:rFonts w:hint="eastAsia"/>
        </w:rPr>
        <w:t>新規、追加登録が行える</w:t>
      </w:r>
    </w:p>
    <w:p w14:paraId="1BAC8ED2" w14:textId="77777777"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14:paraId="45EFC43D" w14:textId="77777777"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14:paraId="1A48299C" w14:textId="77777777"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14:paraId="5D710A28" w14:textId="77777777"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14:paraId="549F7B1E" w14:textId="77777777" w:rsidR="008B7400" w:rsidRDefault="008B7400" w:rsidP="008B7400"/>
    <w:p w14:paraId="05431EE5" w14:textId="77777777"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TableGrid"/>
        <w:tblW w:w="0" w:type="auto"/>
        <w:tblInd w:w="470" w:type="dxa"/>
        <w:tblLook w:val="01E0" w:firstRow="1" w:lastRow="1" w:firstColumn="1" w:lastColumn="1" w:noHBand="0" w:noVBand="0"/>
      </w:tblPr>
      <w:tblGrid>
        <w:gridCol w:w="766"/>
        <w:gridCol w:w="1678"/>
        <w:gridCol w:w="2093"/>
        <w:gridCol w:w="1690"/>
        <w:gridCol w:w="702"/>
        <w:gridCol w:w="7706"/>
      </w:tblGrid>
      <w:tr w:rsidR="008116BC" w:rsidRPr="00993385" w14:paraId="758A80D9" w14:textId="5CBC9E2D" w:rsidTr="008116BC">
        <w:trPr>
          <w:trHeight w:hRule="exact" w:val="340"/>
          <w:tblHeader/>
        </w:trPr>
        <w:tc>
          <w:tcPr>
            <w:tcW w:w="772" w:type="dxa"/>
            <w:vAlign w:val="center"/>
          </w:tcPr>
          <w:p w14:paraId="7B04E75E" w14:textId="77777777" w:rsidR="008116BC" w:rsidRPr="00993385" w:rsidRDefault="008116BC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1701" w:type="dxa"/>
            <w:vAlign w:val="center"/>
          </w:tcPr>
          <w:p w14:paraId="062CF97D" w14:textId="77777777" w:rsidR="008116BC" w:rsidRPr="00993385" w:rsidRDefault="008116BC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127" w:type="dxa"/>
            <w:vAlign w:val="center"/>
          </w:tcPr>
          <w:p w14:paraId="066BD91A" w14:textId="1E9B4450" w:rsidR="008116BC" w:rsidRPr="00993385" w:rsidRDefault="008116BC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コントロール</w:t>
            </w:r>
          </w:p>
        </w:tc>
        <w:tc>
          <w:tcPr>
            <w:tcW w:w="1701" w:type="dxa"/>
          </w:tcPr>
          <w:p w14:paraId="2437236F" w14:textId="4967B879" w:rsidR="008116BC" w:rsidRPr="00993385" w:rsidRDefault="008116BC" w:rsidP="004F1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ラベル名</w:t>
            </w:r>
          </w:p>
        </w:tc>
        <w:tc>
          <w:tcPr>
            <w:tcW w:w="708" w:type="dxa"/>
            <w:vAlign w:val="center"/>
          </w:tcPr>
          <w:p w14:paraId="72745FC2" w14:textId="3DB00185" w:rsidR="008116BC" w:rsidRPr="00993385" w:rsidRDefault="008116BC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  <w:tc>
          <w:tcPr>
            <w:tcW w:w="7852" w:type="dxa"/>
          </w:tcPr>
          <w:p w14:paraId="4B0D1364" w14:textId="64F38A44" w:rsidR="008116BC" w:rsidRPr="00993385" w:rsidRDefault="008116BC" w:rsidP="004F1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  <w:r w:rsidR="001316DB">
              <w:rPr>
                <w:rFonts w:hint="eastAsia"/>
                <w:b/>
              </w:rPr>
              <w:t>／仕様</w:t>
            </w:r>
          </w:p>
        </w:tc>
      </w:tr>
      <w:tr w:rsidR="008116BC" w14:paraId="49B8CEAC" w14:textId="4FADC482" w:rsidTr="008116BC">
        <w:trPr>
          <w:trHeight w:hRule="exact" w:val="340"/>
        </w:trPr>
        <w:tc>
          <w:tcPr>
            <w:tcW w:w="772" w:type="dxa"/>
            <w:vAlign w:val="center"/>
          </w:tcPr>
          <w:p w14:paraId="5D7DE9E9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701" w:type="dxa"/>
            <w:vAlign w:val="center"/>
          </w:tcPr>
          <w:p w14:paraId="42836AD5" w14:textId="1CE4C1F1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</w:t>
            </w:r>
          </w:p>
        </w:tc>
        <w:tc>
          <w:tcPr>
            <w:tcW w:w="2127" w:type="dxa"/>
            <w:vAlign w:val="center"/>
          </w:tcPr>
          <w:p w14:paraId="46A64964" w14:textId="6227C0E1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グループボックス</w:t>
            </w:r>
          </w:p>
        </w:tc>
        <w:tc>
          <w:tcPr>
            <w:tcW w:w="1701" w:type="dxa"/>
          </w:tcPr>
          <w:p w14:paraId="1413BDCC" w14:textId="4BB3E13D" w:rsidR="008116BC" w:rsidRPr="00426559" w:rsidRDefault="00D152FF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708" w:type="dxa"/>
            <w:vAlign w:val="center"/>
          </w:tcPr>
          <w:p w14:paraId="745A5D43" w14:textId="289BB45D" w:rsidR="008116BC" w:rsidRPr="00426559" w:rsidRDefault="00B70A0B" w:rsidP="004F116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7852" w:type="dxa"/>
          </w:tcPr>
          <w:p w14:paraId="58589F9E" w14:textId="280F5D10" w:rsidR="008116BC" w:rsidRPr="00426559" w:rsidRDefault="00B70A0B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出品する商品名を、ユーザーの任意で入力</w:t>
            </w:r>
          </w:p>
        </w:tc>
      </w:tr>
      <w:tr w:rsidR="008116BC" w14:paraId="17969283" w14:textId="5AF05BEB" w:rsidTr="008116BC">
        <w:trPr>
          <w:trHeight w:hRule="exact" w:val="340"/>
        </w:trPr>
        <w:tc>
          <w:tcPr>
            <w:tcW w:w="772" w:type="dxa"/>
            <w:vAlign w:val="center"/>
          </w:tcPr>
          <w:p w14:paraId="51DD75B9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701" w:type="dxa"/>
            <w:vAlign w:val="center"/>
          </w:tcPr>
          <w:p w14:paraId="37FA20DC" w14:textId="07923EFF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氏名</w:t>
            </w:r>
          </w:p>
        </w:tc>
        <w:tc>
          <w:tcPr>
            <w:tcW w:w="2127" w:type="dxa"/>
            <w:vAlign w:val="center"/>
          </w:tcPr>
          <w:p w14:paraId="11CB6BEB" w14:textId="2D2959EE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1701" w:type="dxa"/>
          </w:tcPr>
          <w:p w14:paraId="41DF229C" w14:textId="2B40E8C8" w:rsidR="008116BC" w:rsidRPr="00426559" w:rsidRDefault="00D152FF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08" w:type="dxa"/>
            <w:vAlign w:val="center"/>
          </w:tcPr>
          <w:p w14:paraId="43F7E199" w14:textId="3E05A571" w:rsidR="008116BC" w:rsidRPr="00426559" w:rsidRDefault="00B70A0B" w:rsidP="004F116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7852" w:type="dxa"/>
          </w:tcPr>
          <w:p w14:paraId="5203394F" w14:textId="45CBFDE3" w:rsidR="008116BC" w:rsidRPr="00426559" w:rsidRDefault="00B70A0B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出品者ニックネーム</w:t>
            </w:r>
          </w:p>
        </w:tc>
      </w:tr>
      <w:tr w:rsidR="008116BC" w14:paraId="5574FF66" w14:textId="60BA7DF7" w:rsidTr="008116BC">
        <w:trPr>
          <w:trHeight w:hRule="exact" w:val="340"/>
        </w:trPr>
        <w:tc>
          <w:tcPr>
            <w:tcW w:w="772" w:type="dxa"/>
            <w:vAlign w:val="center"/>
          </w:tcPr>
          <w:p w14:paraId="067F5C99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701" w:type="dxa"/>
            <w:vAlign w:val="center"/>
          </w:tcPr>
          <w:p w14:paraId="5F10051D" w14:textId="40B68FD8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性別</w:t>
            </w:r>
          </w:p>
        </w:tc>
        <w:tc>
          <w:tcPr>
            <w:tcW w:w="2127" w:type="dxa"/>
            <w:vAlign w:val="center"/>
          </w:tcPr>
          <w:p w14:paraId="04A117D5" w14:textId="54E954BA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ラジオボタン</w:t>
            </w:r>
          </w:p>
        </w:tc>
        <w:tc>
          <w:tcPr>
            <w:tcW w:w="1701" w:type="dxa"/>
          </w:tcPr>
          <w:p w14:paraId="28E98602" w14:textId="2FDEC2A5" w:rsidR="008116BC" w:rsidRPr="00426559" w:rsidRDefault="00D152FF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708" w:type="dxa"/>
            <w:vAlign w:val="center"/>
          </w:tcPr>
          <w:p w14:paraId="331C083E" w14:textId="6A85FDB9" w:rsidR="008116BC" w:rsidRPr="00426559" w:rsidRDefault="00B70A0B" w:rsidP="004F116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852" w:type="dxa"/>
          </w:tcPr>
          <w:p w14:paraId="6D7F46A4" w14:textId="5CD754A9" w:rsidR="008116BC" w:rsidRPr="00426559" w:rsidRDefault="00B70A0B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性別をボタンクリックで選択</w:t>
            </w:r>
          </w:p>
        </w:tc>
      </w:tr>
      <w:tr w:rsidR="008116BC" w14:paraId="06E77C4B" w14:textId="46C60095" w:rsidTr="008116BC">
        <w:trPr>
          <w:trHeight w:hRule="exact" w:val="340"/>
        </w:trPr>
        <w:tc>
          <w:tcPr>
            <w:tcW w:w="772" w:type="dxa"/>
            <w:vAlign w:val="center"/>
          </w:tcPr>
          <w:p w14:paraId="0476D3D6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1701" w:type="dxa"/>
            <w:vAlign w:val="center"/>
          </w:tcPr>
          <w:p w14:paraId="5DA95BCF" w14:textId="6AA7FD92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商品属性：ひび割れ</w:t>
            </w:r>
          </w:p>
        </w:tc>
        <w:tc>
          <w:tcPr>
            <w:tcW w:w="2127" w:type="dxa"/>
            <w:vAlign w:val="center"/>
          </w:tcPr>
          <w:p w14:paraId="4533EE57" w14:textId="0E358244" w:rsidR="008116BC" w:rsidRPr="00426559" w:rsidRDefault="00D152FF" w:rsidP="004F11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チェックボックス</w:t>
            </w:r>
          </w:p>
        </w:tc>
        <w:tc>
          <w:tcPr>
            <w:tcW w:w="1701" w:type="dxa"/>
          </w:tcPr>
          <w:p w14:paraId="5F6EC30B" w14:textId="5E449A74" w:rsidR="008116BC" w:rsidRPr="00426559" w:rsidRDefault="00B70A0B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ATTRIBUTE</w:t>
            </w:r>
          </w:p>
        </w:tc>
        <w:tc>
          <w:tcPr>
            <w:tcW w:w="708" w:type="dxa"/>
            <w:vAlign w:val="center"/>
          </w:tcPr>
          <w:p w14:paraId="744B46C9" w14:textId="796A84EA" w:rsidR="008116BC" w:rsidRPr="00426559" w:rsidRDefault="00B70A0B" w:rsidP="004F116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852" w:type="dxa"/>
          </w:tcPr>
          <w:p w14:paraId="35112979" w14:textId="4A16247B" w:rsidR="008116BC" w:rsidRPr="00426559" w:rsidRDefault="00B70A0B" w:rsidP="00C922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商品状態を示すチェックボックス。</w:t>
            </w:r>
            <w:r w:rsidR="0085275E">
              <w:rPr>
                <w:rFonts w:hint="eastAsia"/>
                <w:sz w:val="18"/>
                <w:szCs w:val="18"/>
              </w:rPr>
              <w:t>ひび割れチェック</w:t>
            </w:r>
          </w:p>
        </w:tc>
      </w:tr>
      <w:tr w:rsidR="008116BC" w14:paraId="5F875570" w14:textId="6E70DC86" w:rsidTr="008116BC">
        <w:trPr>
          <w:trHeight w:hRule="exact" w:val="340"/>
        </w:trPr>
        <w:tc>
          <w:tcPr>
            <w:tcW w:w="772" w:type="dxa"/>
            <w:vAlign w:val="center"/>
          </w:tcPr>
          <w:p w14:paraId="7997F2AE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701" w:type="dxa"/>
            <w:vAlign w:val="center"/>
          </w:tcPr>
          <w:p w14:paraId="5545E835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75EA21C7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7C8DAF3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21EB80B" w14:textId="373D5A95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7AC8EB26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2ED51131" w14:textId="08F2155B" w:rsidTr="008116BC">
        <w:trPr>
          <w:trHeight w:hRule="exact" w:val="340"/>
        </w:trPr>
        <w:tc>
          <w:tcPr>
            <w:tcW w:w="772" w:type="dxa"/>
            <w:vAlign w:val="center"/>
          </w:tcPr>
          <w:p w14:paraId="65E5828D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701" w:type="dxa"/>
            <w:vAlign w:val="center"/>
          </w:tcPr>
          <w:p w14:paraId="30CE4566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74491C4A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580C7EC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3CF329A" w14:textId="7F84676D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4A2A03F9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06919653" w14:textId="48E73EF9" w:rsidTr="008116BC">
        <w:trPr>
          <w:trHeight w:hRule="exact" w:val="340"/>
        </w:trPr>
        <w:tc>
          <w:tcPr>
            <w:tcW w:w="772" w:type="dxa"/>
            <w:vAlign w:val="center"/>
          </w:tcPr>
          <w:p w14:paraId="3F015713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701" w:type="dxa"/>
            <w:vAlign w:val="center"/>
          </w:tcPr>
          <w:p w14:paraId="31763850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1F5B28AF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C5D5230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7349054" w14:textId="08825E03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6A67B64A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2C4F3EBD" w14:textId="27C91AF0" w:rsidTr="008116BC">
        <w:trPr>
          <w:trHeight w:hRule="exact" w:val="340"/>
        </w:trPr>
        <w:tc>
          <w:tcPr>
            <w:tcW w:w="772" w:type="dxa"/>
            <w:vAlign w:val="center"/>
          </w:tcPr>
          <w:p w14:paraId="1A409D49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1701" w:type="dxa"/>
            <w:vAlign w:val="center"/>
          </w:tcPr>
          <w:p w14:paraId="3BDEB6A9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A1253A0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06CBD86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C1EFFFC" w14:textId="7326BEA5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691B2BCC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31C9EE9B" w14:textId="526C1D4E" w:rsidTr="008116BC">
        <w:trPr>
          <w:trHeight w:hRule="exact" w:val="340"/>
        </w:trPr>
        <w:tc>
          <w:tcPr>
            <w:tcW w:w="772" w:type="dxa"/>
            <w:vAlign w:val="center"/>
          </w:tcPr>
          <w:p w14:paraId="7726AA7B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1701" w:type="dxa"/>
            <w:vAlign w:val="center"/>
          </w:tcPr>
          <w:p w14:paraId="21671803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0B10F127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60D40C1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4001247" w14:textId="56AF81A3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18AD1E44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2FB0B33B" w14:textId="446EE3E1" w:rsidTr="008116BC">
        <w:trPr>
          <w:trHeight w:hRule="exact" w:val="340"/>
        </w:trPr>
        <w:tc>
          <w:tcPr>
            <w:tcW w:w="772" w:type="dxa"/>
            <w:vAlign w:val="center"/>
          </w:tcPr>
          <w:p w14:paraId="2AD38EB8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1701" w:type="dxa"/>
            <w:vAlign w:val="center"/>
          </w:tcPr>
          <w:p w14:paraId="1116FD97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3A0B4E0A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18E9DFE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EBDBAB6" w14:textId="6579ED39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6D290C06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3EF1123B" w14:textId="5ABF217D" w:rsidTr="008116BC">
        <w:trPr>
          <w:trHeight w:hRule="exact" w:val="340"/>
        </w:trPr>
        <w:tc>
          <w:tcPr>
            <w:tcW w:w="772" w:type="dxa"/>
            <w:vAlign w:val="center"/>
          </w:tcPr>
          <w:p w14:paraId="28D8B37B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1701" w:type="dxa"/>
            <w:vAlign w:val="center"/>
          </w:tcPr>
          <w:p w14:paraId="1C6A2F62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30A870D5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DF29674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8FD77FD" w14:textId="274FDD89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7174940B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0BE8C06F" w14:textId="20606FD2" w:rsidTr="008116BC">
        <w:trPr>
          <w:trHeight w:hRule="exact" w:val="340"/>
        </w:trPr>
        <w:tc>
          <w:tcPr>
            <w:tcW w:w="772" w:type="dxa"/>
            <w:vAlign w:val="center"/>
          </w:tcPr>
          <w:p w14:paraId="41553BCC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1701" w:type="dxa"/>
            <w:vAlign w:val="center"/>
          </w:tcPr>
          <w:p w14:paraId="7DE3DD31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29A9AA12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7B868C6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CEE4562" w14:textId="1E82B722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2EAE8EA7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  <w:tr w:rsidR="008116BC" w14:paraId="2B40EFB4" w14:textId="79A35B74" w:rsidTr="008116BC">
        <w:trPr>
          <w:trHeight w:hRule="exact" w:val="340"/>
        </w:trPr>
        <w:tc>
          <w:tcPr>
            <w:tcW w:w="772" w:type="dxa"/>
            <w:vAlign w:val="center"/>
          </w:tcPr>
          <w:p w14:paraId="7B2B114D" w14:textId="77777777" w:rsidR="008116BC" w:rsidRDefault="008116BC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1701" w:type="dxa"/>
            <w:vAlign w:val="center"/>
          </w:tcPr>
          <w:p w14:paraId="3E43B2E8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4633328A" w14:textId="77777777" w:rsidR="008116BC" w:rsidRPr="00426559" w:rsidRDefault="008116BC" w:rsidP="004F116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0940DCD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526C42E" w14:textId="18982A1B" w:rsidR="008116BC" w:rsidRPr="00426559" w:rsidRDefault="008116BC" w:rsidP="004F116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852" w:type="dxa"/>
          </w:tcPr>
          <w:p w14:paraId="0AF87997" w14:textId="77777777" w:rsidR="008116BC" w:rsidRPr="00426559" w:rsidRDefault="008116BC" w:rsidP="00C92227">
            <w:pPr>
              <w:jc w:val="left"/>
              <w:rPr>
                <w:sz w:val="18"/>
                <w:szCs w:val="18"/>
              </w:rPr>
            </w:pPr>
          </w:p>
        </w:tc>
      </w:tr>
    </w:tbl>
    <w:p w14:paraId="5EA3277F" w14:textId="77777777" w:rsidR="004F1160" w:rsidRDefault="004F1160" w:rsidP="008116BC"/>
    <w:sectPr w:rsidR="004F1160" w:rsidSect="008116BC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576AF" w14:textId="77777777" w:rsidR="00DE65AF" w:rsidRDefault="00DE65AF" w:rsidP="00273989">
      <w:pPr>
        <w:pStyle w:val="Header"/>
      </w:pPr>
      <w:r>
        <w:separator/>
      </w:r>
    </w:p>
  </w:endnote>
  <w:endnote w:type="continuationSeparator" w:id="0">
    <w:p w14:paraId="1035E818" w14:textId="77777777" w:rsidR="00DE65AF" w:rsidRDefault="00DE65AF" w:rsidP="00273989">
      <w:pPr>
        <w:pStyle w:val="Header"/>
      </w:pPr>
      <w:r>
        <w:continuationSeparator/>
      </w:r>
    </w:p>
  </w:endnote>
  <w:endnote w:type="continuationNotice" w:id="1">
    <w:p w14:paraId="0C6B36FE" w14:textId="77777777" w:rsidR="00DE65AF" w:rsidRDefault="00DE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altName w:val="Cambria"/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BFCE" w14:textId="5EC7F30A" w:rsidR="007A71ED" w:rsidRDefault="008116BC" w:rsidP="001C379B">
    <w:pPr>
      <w:pStyle w:val="Footer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1F3E53F" wp14:editId="26E5F3D5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9E2E21" w14:textId="77777777" w:rsidR="007A71ED" w:rsidRDefault="004E56A8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8116BC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8116BC">
                            <w:rPr>
                              <w:rFonts w:hint="eastAsia"/>
                              <w:noProof/>
                            </w:rPr>
                            <w:t xml:space="preserve"> 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3E5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4" type="#_x0000_t202" style="position:absolute;left:0;text-align:left;margin-left:-1.4pt;margin-top:-2.05pt;width:287.2pt;height:15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" filled="f" fillcolor="#c9f" stroked="f">
              <v:textbox inset="0,0,0,0">
                <w:txbxContent>
                  <w:p w14:paraId="789E2E21" w14:textId="77777777" w:rsidR="007A71ED" w:rsidRDefault="004E56A8" w:rsidP="00AF4CC2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8116BC">
                      <w:rPr>
                        <w:rFonts w:hint="eastAsia"/>
                        <w:noProof/>
                      </w:rPr>
                      <w:t>文書</w:t>
                    </w:r>
                    <w:r w:rsidR="008116BC">
                      <w:rPr>
                        <w:rFonts w:hint="eastAsia"/>
                        <w:noProof/>
                      </w:rPr>
                      <w:t xml:space="preserve"> 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71ED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C3CE9" w14:textId="77777777" w:rsidR="00DE65AF" w:rsidRDefault="00DE65AF" w:rsidP="00273989">
      <w:pPr>
        <w:pStyle w:val="Header"/>
      </w:pPr>
      <w:r>
        <w:separator/>
      </w:r>
    </w:p>
  </w:footnote>
  <w:footnote w:type="continuationSeparator" w:id="0">
    <w:p w14:paraId="1AE73108" w14:textId="77777777" w:rsidR="00DE65AF" w:rsidRDefault="00DE65AF" w:rsidP="00273989">
      <w:pPr>
        <w:pStyle w:val="Header"/>
      </w:pPr>
      <w:r>
        <w:continuationSeparator/>
      </w:r>
    </w:p>
  </w:footnote>
  <w:footnote w:type="continuationNotice" w:id="1">
    <w:p w14:paraId="59424579" w14:textId="77777777" w:rsidR="00DE65AF" w:rsidRDefault="00DE65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D8A01" w14:textId="75327248" w:rsidR="007A71ED" w:rsidRDefault="008116B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0E082BD0" wp14:editId="588804F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81CB4" w14:textId="77777777"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376A" w14:textId="4E0073B0" w:rsidR="007A71ED" w:rsidRPr="00AD7689" w:rsidRDefault="00362726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商品登録画面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7033" w14:textId="77777777"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63A8" w14:textId="77777777"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965F1" w14:textId="0AFB08E7" w:rsidR="007A71ED" w:rsidRPr="008B7400" w:rsidRDefault="00362726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入力・出力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BC88D" w14:textId="77777777"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082BD0" id="Group 34" o:spid="_x0000_s1026" style="position:absolute;left:0;text-align:left;margin-left:-9.05pt;margin-top:85.2pt;width:769.25pt;height:29.3pt;z-index:251658246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14:paraId="5D881CB4" w14:textId="77777777"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14:paraId="3435376A" w14:textId="4E0073B0" w:rsidR="007A71ED" w:rsidRPr="00AD7689" w:rsidRDefault="00362726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商品登録画面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14:paraId="07B07033" w14:textId="77777777"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14:paraId="526863A8" w14:textId="77777777"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14:paraId="3EE965F1" w14:textId="0AFB08E7" w:rsidR="007A71ED" w:rsidRPr="008B7400" w:rsidRDefault="00362726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入力・出力</w:t>
                        </w: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14:paraId="518BC88D" w14:textId="77777777"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A8576D8" wp14:editId="0805ECB0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33AA3" w14:textId="77777777"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77EE" w14:textId="6DC9E87E" w:rsidR="007A71ED" w:rsidRPr="00AD7689" w:rsidRDefault="003627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貸出管理</w:t>
                            </w:r>
                            <w:r w:rsidR="007A71ED">
                              <w:rPr>
                                <w:rFonts w:hint="eastAsia"/>
                                <w:sz w:val="24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8F00" w14:textId="77777777"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6BA5" w14:textId="21CC571D" w:rsidR="007A71ED" w:rsidRPr="00AD7689" w:rsidRDefault="003627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FDD5D" w14:textId="77777777" w:rsidR="007A71ED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EDFAF" w14:textId="77777777"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02B66" w14:textId="77777777"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8116B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56422" w14:textId="77777777"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59663" w14:textId="77777777"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116B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40218" w14:textId="77777777"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175BB" w14:textId="77777777"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4B8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4B8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79DCE" w14:textId="77777777"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576D8" id="Group 15" o:spid="_x0000_s1034" style="position:absolute;left:0;text-align:left;margin-left:-8.45pt;margin-top:51.9pt;width:768.65pt;height:29.35pt;z-index:251658242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">
              <v:shape id="Text Box 27" o:spid="_x0000_s103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2033AA3" w14:textId="77777777"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2BC77EE" w14:textId="6DC9E87E" w:rsidR="007A71ED" w:rsidRPr="00AD7689" w:rsidRDefault="003627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貸出管理</w:t>
                      </w:r>
                      <w:r w:rsidR="007A71ED">
                        <w:rPr>
                          <w:rFonts w:hint="eastAsia"/>
                          <w:sz w:val="24"/>
                        </w:rPr>
                        <w:t>システム</w:t>
                      </w: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14:paraId="6EF18F00" w14:textId="77777777"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14:paraId="7FF46BA5" w14:textId="21CC571D" w:rsidR="007A71ED" w:rsidRPr="00AD7689" w:rsidRDefault="003627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商品管理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14:paraId="4F4FDD5D" w14:textId="77777777" w:rsidR="007A71ED" w:rsidRDefault="007A71E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14:paraId="0E7EDFAF" w14:textId="77777777"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14:paraId="30302B66" w14:textId="77777777"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8116B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14:paraId="1BA56422" w14:textId="77777777"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14:paraId="03859663" w14:textId="77777777"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116B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14:paraId="56240218" w14:textId="77777777"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14:paraId="1A1175BB" w14:textId="77777777"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4B8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4B8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14:paraId="2D679DCE" w14:textId="77777777"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D2D23B9" wp14:editId="3665D1E3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489D6A4C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7C02F38" wp14:editId="3A11442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604DA7A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2E06E54" wp14:editId="54F92C5B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17CCFB" w14:textId="77777777"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06E54" id="Text Box 12" o:spid="_x0000_s1053" type="#_x0000_t202" style="position:absolute;left:0;text-align:left;margin-left:-7.8pt;margin-top:18.6pt;width:355.9pt;height:23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" filled="f" stroked="f">
              <v:textbox inset="5.85pt,.7pt,5.85pt,.7pt">
                <w:txbxContent>
                  <w:p w14:paraId="3E17CCFB" w14:textId="77777777"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F57771" wp14:editId="2E76246F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CC079" w14:textId="77777777"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85613" w14:textId="77777777"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DEFC6" w14:textId="77777777"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57771" id="Group 2" o:spid="_x0000_s1054" style="position:absolute;left:0;text-align:left;margin-left:623.6pt;margin-top:-.55pt;width:136.6pt;height:43.95pt;z-index:251658240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14:paraId="7D6CC079" w14:textId="77777777"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18185613" w14:textId="77777777" w:rsidR="007A71ED" w:rsidRDefault="007A71ED" w:rsidP="00AD7689">
                        <w:r>
                          <w:rPr>
                            <w:rFonts w:hint="eastAsia"/>
                          </w:rPr>
                          <w:t xml:space="preserve">査　</w:t>
                        </w:r>
                        <w:r>
                          <w:rPr>
                            <w:rFonts w:hint="eastAsia"/>
                          </w:rPr>
                          <w:t>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4F0DEFC6" w14:textId="77777777"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検　</w:t>
                        </w:r>
                        <w:r>
                          <w:rPr>
                            <w:rFonts w:hint="eastAsia"/>
                          </w:rPr>
                          <w:t>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50" fillcolor="white">
      <v:fill color="white"/>
      <v:textbox inset="0,.7pt,0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BC"/>
    <w:rsid w:val="000B5B01"/>
    <w:rsid w:val="000E03F1"/>
    <w:rsid w:val="001316DB"/>
    <w:rsid w:val="001529A6"/>
    <w:rsid w:val="001C379B"/>
    <w:rsid w:val="00273989"/>
    <w:rsid w:val="002B7490"/>
    <w:rsid w:val="002C45E7"/>
    <w:rsid w:val="002D4A47"/>
    <w:rsid w:val="00310FC3"/>
    <w:rsid w:val="00360FA8"/>
    <w:rsid w:val="00362726"/>
    <w:rsid w:val="00426559"/>
    <w:rsid w:val="004E56A8"/>
    <w:rsid w:val="004F1160"/>
    <w:rsid w:val="0056717A"/>
    <w:rsid w:val="006536E8"/>
    <w:rsid w:val="00724AFA"/>
    <w:rsid w:val="00730FB8"/>
    <w:rsid w:val="00732F70"/>
    <w:rsid w:val="00744655"/>
    <w:rsid w:val="007A71ED"/>
    <w:rsid w:val="007B68A8"/>
    <w:rsid w:val="007F0A12"/>
    <w:rsid w:val="008116BC"/>
    <w:rsid w:val="00833821"/>
    <w:rsid w:val="008374BA"/>
    <w:rsid w:val="0085275E"/>
    <w:rsid w:val="008B7400"/>
    <w:rsid w:val="00911202"/>
    <w:rsid w:val="0098594D"/>
    <w:rsid w:val="00993385"/>
    <w:rsid w:val="00A068DE"/>
    <w:rsid w:val="00AD7689"/>
    <w:rsid w:val="00AF4CC2"/>
    <w:rsid w:val="00B247F5"/>
    <w:rsid w:val="00B347B9"/>
    <w:rsid w:val="00B50AD2"/>
    <w:rsid w:val="00B62C75"/>
    <w:rsid w:val="00B70A0B"/>
    <w:rsid w:val="00BA4B85"/>
    <w:rsid w:val="00BD41FD"/>
    <w:rsid w:val="00BD7341"/>
    <w:rsid w:val="00C63535"/>
    <w:rsid w:val="00C92227"/>
    <w:rsid w:val="00CB438A"/>
    <w:rsid w:val="00CE3200"/>
    <w:rsid w:val="00D152FF"/>
    <w:rsid w:val="00DD1758"/>
    <w:rsid w:val="00DE65AF"/>
    <w:rsid w:val="00E31A96"/>
    <w:rsid w:val="00EF64BC"/>
    <w:rsid w:val="00F9568D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.7pt,0,.7pt"/>
    </o:shapedefaults>
    <o:shapelayout v:ext="edit">
      <o:idmap v:ext="edit" data="2"/>
    </o:shapelayout>
  </w:shapeDefaults>
  <w:decimalSymbol w:val="."/>
  <w:listSeparator w:val=","/>
  <w14:docId w14:val="38F22153"/>
  <w15:chartTrackingRefBased/>
  <w15:docId w15:val="{C70CEE24-79B8-479B-B7F5-F70E2D7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768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AD7689"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semiHidden/>
    <w:rsid w:val="00273989"/>
    <w:rPr>
      <w:rFonts w:ascii="Arial" w:eastAsia="MS Gothic" w:hAnsi="Arial"/>
      <w:sz w:val="18"/>
      <w:szCs w:val="18"/>
    </w:rPr>
  </w:style>
  <w:style w:type="table" w:styleId="TableGrid">
    <w:name w:val="Table Grid"/>
    <w:basedOn w:val="TableNormal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\OneDrive%20-%20nkz.ac.jp\J_&#25480;&#26989;\2023&#24180;\IH22\&#25480;&#26989;&#36039;&#26009;\&#24029;&#23798;&#35373;&#35336;&#12489;&#12461;&#12517;&#12513;&#12531;&#12488;&#12475;&#12483;&#12488;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AB2E9D85C064F875B39B91C02BC3C" ma:contentTypeVersion="8" ma:contentTypeDescription="Create a new document." ma:contentTypeScope="" ma:versionID="734035dc2d3a4f752ef138b8a10df524">
  <xsd:schema xmlns:xsd="http://www.w3.org/2001/XMLSchema" xmlns:xs="http://www.w3.org/2001/XMLSchema" xmlns:p="http://schemas.microsoft.com/office/2006/metadata/properties" xmlns:ns2="455757dd-789d-4442-a8fd-613b4ae6f855" targetNamespace="http://schemas.microsoft.com/office/2006/metadata/properties" ma:root="true" ma:fieldsID="a46fcc919ecdc3bedb966d7238c7c6fe" ns2:_="">
    <xsd:import namespace="455757dd-789d-4442-a8fd-613b4ae6f8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757dd-789d-4442-a8fd-613b4ae6f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86adb34-9094-409a-90b9-a7c5bc64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5757dd-789d-4442-a8fd-613b4ae6f8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75A50D-FD13-4E06-A372-7ADD566BB2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85AEE-559D-461B-95BE-EEF5269C5785}"/>
</file>

<file path=customXml/itemProps3.xml><?xml version="1.0" encoding="utf-8"?>
<ds:datastoreItem xmlns:ds="http://schemas.openxmlformats.org/officeDocument/2006/customXml" ds:itemID="{B029404F-73BD-4F1A-BF6A-763FF4108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4A754F-AADF-4BB7-88B0-96501005A1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31</TotalTime>
  <Pages>1</Pages>
  <Words>54</Words>
  <Characters>311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masui.ryuji</dc:creator>
  <cp:keywords/>
  <dc:description/>
  <cp:lastModifiedBy>OHS22 ファングベンジャミ</cp:lastModifiedBy>
  <cp:revision>11</cp:revision>
  <cp:lastPrinted>2006-06-26T18:04:00Z</cp:lastPrinted>
  <dcterms:created xsi:type="dcterms:W3CDTF">2020-10-19T22:07:00Z</dcterms:created>
  <dcterms:modified xsi:type="dcterms:W3CDTF">2023-10-27T23:33:00Z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0x010100705AB2E9D85C064F875B39B91C02BC3C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